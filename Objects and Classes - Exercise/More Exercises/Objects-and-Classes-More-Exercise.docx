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0200" w14:textId="44C7D00B" w:rsidR="00DF41D5" w:rsidRPr="0009393D" w:rsidRDefault="00B0289D" w:rsidP="0009393D">
      <w:pPr>
        <w:pStyle w:val="Heading1"/>
        <w:jc w:val="center"/>
        <w:rPr>
          <w:rStyle w:val="Hyperlink"/>
          <w:color w:val="642D08"/>
          <w:u w:val="none"/>
        </w:rPr>
      </w:pPr>
      <w:r>
        <w:rPr>
          <w:lang w:val="en-US"/>
        </w:rPr>
        <w:t xml:space="preserve">More </w:t>
      </w:r>
      <w:r w:rsidRPr="00505E6A">
        <w:t>Exercise: Objects and Classes</w:t>
      </w:r>
    </w:p>
    <w:p w14:paraId="12D2926E" w14:textId="382EC122" w:rsidR="00DF41D5" w:rsidRPr="00DF41D5" w:rsidRDefault="00DF41D5" w:rsidP="00A12F1E">
      <w:pPr>
        <w:jc w:val="center"/>
        <w:rPr>
          <w:rStyle w:val="Hyperlink"/>
        </w:rPr>
      </w:pPr>
      <w:r w:rsidRPr="00DF41D5">
        <w:rPr>
          <w:rStyle w:val="Hyperlink"/>
          <w:color w:val="auto"/>
          <w:u w:val="none"/>
          <w:lang w:val="en-US"/>
        </w:rPr>
        <w:t xml:space="preserve">Submit your solutions in the </w:t>
      </w:r>
      <w:proofErr w:type="spellStart"/>
      <w:r w:rsidRPr="00DF41D5">
        <w:rPr>
          <w:rStyle w:val="Hyperlink"/>
          <w:color w:val="auto"/>
          <w:u w:val="none"/>
          <w:lang w:val="en-US"/>
        </w:rPr>
        <w:t>SoftUni</w:t>
      </w:r>
      <w:proofErr w:type="spellEnd"/>
      <w:r w:rsidRPr="00DF41D5">
        <w:rPr>
          <w:rStyle w:val="Hyperlink"/>
          <w:color w:val="auto"/>
          <w:u w:val="none"/>
          <w:lang w:val="en-US"/>
        </w:rPr>
        <w:t xml:space="preserve"> judge system at</w:t>
      </w:r>
      <w:r>
        <w:rPr>
          <w:rStyle w:val="Hyperlink"/>
          <w:color w:val="auto"/>
          <w:u w:val="none"/>
          <w:lang w:val="en-US"/>
        </w:rPr>
        <w:t xml:space="preserve"> </w:t>
      </w:r>
      <w:hyperlink r:id="rId11" w:history="1">
        <w:r w:rsidRPr="00DF41D5">
          <w:rPr>
            <w:rStyle w:val="Hyperlink"/>
            <w:lang w:val="en-US"/>
          </w:rPr>
          <w:t>https://judge.softuni.org/Contests/3793/Objects-and-Classes-More-Exercises</w:t>
        </w:r>
      </w:hyperlink>
    </w:p>
    <w:p w14:paraId="14C34BDC" w14:textId="6FA2721A" w:rsidR="00B0289D" w:rsidRPr="00505E6A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505E6A">
        <w:t>Class Storage</w:t>
      </w:r>
    </w:p>
    <w:p w14:paraId="2341F933" w14:textId="77777777" w:rsidR="00B0289D" w:rsidRPr="00505E6A" w:rsidRDefault="00B0289D" w:rsidP="00B0289D"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3501D330" w14:textId="77777777" w:rsidR="00B0289D" w:rsidRPr="00505E6A" w:rsidRDefault="00B0289D" w:rsidP="00B0289D">
      <w:pPr>
        <w:pStyle w:val="ListParagraph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>
        <w:t xml:space="preserve"> of products to</w:t>
      </w:r>
      <w:r w:rsidRPr="00505E6A">
        <w:t xml:space="preserve"> storage</w:t>
      </w:r>
    </w:p>
    <w:p w14:paraId="220F965E" w14:textId="77777777" w:rsidR="00B0289D" w:rsidRPr="00505E6A" w:rsidRDefault="00B0289D" w:rsidP="00B0289D">
      <w:pPr>
        <w:pStyle w:val="ListParagraph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4B085FA3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1B49DD5A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7BBD7B7E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2F377AA6" w14:textId="77777777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7E68FF1A" w14:textId="77777777" w:rsidR="00B0289D" w:rsidRPr="00505E6A" w:rsidRDefault="00B0289D" w:rsidP="00B0289D">
      <w:pPr>
        <w:rPr>
          <w:noProof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1D0F8F9E" w14:textId="77777777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79056DF2" w14:textId="1E446E11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getPro</w:t>
      </w:r>
      <w:r w:rsidR="00AF21F2">
        <w:rPr>
          <w:rFonts w:ascii="Consolas" w:hAnsi="Consolas"/>
          <w:b/>
          <w:noProof/>
          <w:lang w:val="en-US"/>
        </w:rPr>
        <w:t>d</w:t>
      </w:r>
      <w:r w:rsidRPr="00505E6A">
        <w:rPr>
          <w:rFonts w:ascii="Consolas" w:hAnsi="Consolas"/>
          <w:b/>
          <w:noProof/>
        </w:rPr>
        <w:t>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057DD0A" w14:textId="77777777" w:rsidR="00B0289D" w:rsidRPr="00505E6A" w:rsidRDefault="00B0289D" w:rsidP="00B0289D"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25C7B9DA" w14:textId="77777777" w:rsidR="00B0289D" w:rsidRPr="00505E6A" w:rsidRDefault="00B0289D" w:rsidP="00B0289D">
      <w:pPr>
        <w:pStyle w:val="Heading3"/>
      </w:pPr>
      <w:r w:rsidRPr="00505E6A">
        <w:t>Example</w:t>
      </w:r>
    </w:p>
    <w:p w14:paraId="7A31A547" w14:textId="77777777" w:rsidR="00B0289D" w:rsidRPr="00505E6A" w:rsidRDefault="00B0289D" w:rsidP="00B0289D">
      <w:r w:rsidRPr="00505E6A">
        <w:t>Test your Storage class</w:t>
      </w:r>
      <w:r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B0289D" w:rsidRPr="00505E6A" w14:paraId="4257FD7B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5D9E80C3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24BEAF4E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505E6A" w14:paraId="212E96DF" w14:textId="77777777" w:rsidTr="004E3D2D">
        <w:tc>
          <w:tcPr>
            <w:tcW w:w="4770" w:type="dxa"/>
            <w:vAlign w:val="center"/>
          </w:tcPr>
          <w:p w14:paraId="44A42FB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productOne = {name: 'Cucamber', price: 1.50, quantity: 15};</w:t>
            </w:r>
          </w:p>
          <w:p w14:paraId="69C7B67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productTwo = {name: 'Tomato', price: 0.90, quantity: 25};</w:t>
            </w:r>
          </w:p>
          <w:p w14:paraId="2DAF6FB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productThree = {name: 'Bread', price: 1.10, quantity: 8};</w:t>
            </w:r>
          </w:p>
          <w:p w14:paraId="3E5D5E5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storage = new Storage(50);</w:t>
            </w:r>
          </w:p>
          <w:p w14:paraId="1EF9763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storage.addProduct(productOne);</w:t>
            </w:r>
          </w:p>
          <w:p w14:paraId="6339F04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storage.addProduct(productTwo);</w:t>
            </w:r>
          </w:p>
          <w:p w14:paraId="40C4BAA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storage.addProduct(productThree);</w:t>
            </w:r>
          </w:p>
          <w:p w14:paraId="5638613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console.log(storage.getProducts());</w:t>
            </w:r>
          </w:p>
          <w:p w14:paraId="4BF76E8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console.log(storage.capacity);</w:t>
            </w:r>
          </w:p>
          <w:p w14:paraId="6E58E7B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63BD74A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{"name":"Cucamber","price":1.5,"quantity":15}</w:t>
            </w:r>
          </w:p>
          <w:p w14:paraId="7630EE2D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{"name":"Tomato","price":0.9,"quantity":25}</w:t>
            </w:r>
          </w:p>
          <w:p w14:paraId="4E2E2770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{"name":"Bread","price":1.1,"quantity":8}</w:t>
            </w:r>
          </w:p>
          <w:p w14:paraId="5BABCD8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2</w:t>
            </w:r>
          </w:p>
          <w:p w14:paraId="68F885B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53.8</w:t>
            </w:r>
          </w:p>
        </w:tc>
      </w:tr>
      <w:tr w:rsidR="00B0289D" w:rsidRPr="00505E6A" w14:paraId="1359BC36" w14:textId="77777777" w:rsidTr="004E3D2D">
        <w:tc>
          <w:tcPr>
            <w:tcW w:w="4770" w:type="dxa"/>
            <w:vAlign w:val="center"/>
          </w:tcPr>
          <w:p w14:paraId="135EB73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productOne = {name: 'Tomato', price: 0.90, quantity: 19};</w:t>
            </w:r>
          </w:p>
          <w:p w14:paraId="33A86AE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productTwo = {name: 'Potato', price: 1.10, quantity: 10};</w:t>
            </w:r>
          </w:p>
          <w:p w14:paraId="5F1A5EF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storage = new Storage(30);</w:t>
            </w:r>
          </w:p>
          <w:p w14:paraId="11BACA6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storage.addProduct(productOne);</w:t>
            </w:r>
          </w:p>
          <w:p w14:paraId="45F4B2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storage.addProduct(productTwo);</w:t>
            </w:r>
          </w:p>
          <w:p w14:paraId="576FEE5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console.log(storage.totalCost);</w:t>
            </w:r>
          </w:p>
        </w:tc>
        <w:tc>
          <w:tcPr>
            <w:tcW w:w="4495" w:type="dxa"/>
            <w:vAlign w:val="center"/>
          </w:tcPr>
          <w:p w14:paraId="7C16D797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lastRenderedPageBreak/>
              <w:t>28.1</w:t>
            </w:r>
          </w:p>
        </w:tc>
      </w:tr>
    </w:tbl>
    <w:p w14:paraId="3DE0FB4E" w14:textId="53B8489F" w:rsidR="00B0289D" w:rsidRPr="00505E6A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505E6A">
        <w:t>Catalogue</w:t>
      </w:r>
    </w:p>
    <w:p w14:paraId="7B15AA30" w14:textId="77777777" w:rsidR="00B0289D" w:rsidRPr="00505E6A" w:rsidRDefault="00B0289D" w:rsidP="00B0289D">
      <w:r w:rsidRPr="00505E6A">
        <w:t>You h</w:t>
      </w:r>
      <w:r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092EDEE3" w14:textId="77777777" w:rsidR="00B0289D" w:rsidRPr="00505E6A" w:rsidRDefault="00B0289D" w:rsidP="00B0289D"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66297039" w14:textId="77777777" w:rsidR="00B0289D" w:rsidRPr="00505E6A" w:rsidRDefault="00B0289D" w:rsidP="00B0289D">
      <w:pPr>
        <w:ind w:left="720"/>
        <w:rPr>
          <w:rFonts w:ascii="Consolas" w:hAnsi="Consolas"/>
        </w:rPr>
      </w:pPr>
      <w:r w:rsidRPr="00505E6A">
        <w:rPr>
          <w:rFonts w:ascii="Consolas" w:hAnsi="Consolas"/>
          <w:b/>
          <w:noProof/>
        </w:rPr>
        <w:t>"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5EC318AA" w14:textId="77777777" w:rsidR="00B0289D" w:rsidRPr="00505E6A" w:rsidRDefault="00B0289D" w:rsidP="00B0289D"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7D96296A" w14:textId="77777777" w:rsidR="00B0289D" w:rsidRPr="00505E6A" w:rsidRDefault="00B0289D" w:rsidP="00B0289D">
      <w:r w:rsidRPr="00505E6A">
        <w:t xml:space="preserve">As </w:t>
      </w:r>
      <w:r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04BFCAC9" w14:textId="77777777" w:rsidR="00B0289D" w:rsidRPr="00505E6A" w:rsidRDefault="00B0289D" w:rsidP="00B0289D">
      <w:pPr>
        <w:pStyle w:val="Heading3"/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0289D" w:rsidRPr="00505E6A" w14:paraId="6C2D2A77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4CD33D7C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EEAAE4A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505E6A" w14:paraId="6AAE044B" w14:textId="77777777" w:rsidTr="004E3D2D">
        <w:tc>
          <w:tcPr>
            <w:tcW w:w="2666" w:type="dxa"/>
            <w:vAlign w:val="center"/>
          </w:tcPr>
          <w:p w14:paraId="1BC3126A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[</w:t>
            </w:r>
          </w:p>
          <w:p w14:paraId="25A637AA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'Appricot : 20.4',</w:t>
            </w:r>
          </w:p>
          <w:p w14:paraId="74B22F59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'Fridge : 1500',</w:t>
            </w:r>
          </w:p>
          <w:p w14:paraId="72CF6B2E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'TV : 1499',</w:t>
            </w:r>
          </w:p>
          <w:p w14:paraId="1A4FBBAC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'Deodorant : 10',</w:t>
            </w:r>
          </w:p>
          <w:p w14:paraId="7FDF87FA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'Boiler : 300',</w:t>
            </w:r>
          </w:p>
          <w:p w14:paraId="3D708180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'Apple : 1.25',</w:t>
            </w:r>
          </w:p>
          <w:p w14:paraId="2024D2C2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'Anti-Bug Spray : 15',</w:t>
            </w:r>
          </w:p>
          <w:p w14:paraId="3FB62C5A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'T-Shirt : 10'</w:t>
            </w:r>
          </w:p>
          <w:p w14:paraId="4AD0444C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sz w:val="22"/>
                <w:szCs w:val="22"/>
              </w:rPr>
              <w:t>]</w:t>
            </w:r>
          </w:p>
          <w:p w14:paraId="32D8FC0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4948E837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</w:t>
            </w:r>
          </w:p>
          <w:p w14:paraId="0D0159C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Anti-Bug Spray: 15</w:t>
            </w:r>
          </w:p>
          <w:p w14:paraId="07DCF77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Apple: 1.25</w:t>
            </w:r>
          </w:p>
          <w:p w14:paraId="430D519D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Appricot: 20.4</w:t>
            </w:r>
          </w:p>
          <w:p w14:paraId="7100CA46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B</w:t>
            </w:r>
          </w:p>
          <w:p w14:paraId="465CE24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Boiler: 300</w:t>
            </w:r>
          </w:p>
          <w:p w14:paraId="7460B725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D</w:t>
            </w:r>
          </w:p>
          <w:p w14:paraId="3D5EF6FC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Deodorant: 10</w:t>
            </w:r>
          </w:p>
          <w:p w14:paraId="7F35F4CA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F</w:t>
            </w:r>
          </w:p>
          <w:p w14:paraId="53FCE204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Fridge: 1500</w:t>
            </w:r>
          </w:p>
          <w:p w14:paraId="27779E6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</w:t>
            </w:r>
          </w:p>
          <w:p w14:paraId="3303AA6F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T-Shirt: 10</w:t>
            </w:r>
          </w:p>
          <w:p w14:paraId="2EAE2AD5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TV: 1499</w:t>
            </w:r>
          </w:p>
        </w:tc>
      </w:tr>
      <w:tr w:rsidR="00B0289D" w:rsidRPr="00505E6A" w14:paraId="56D49A1A" w14:textId="77777777" w:rsidTr="004E3D2D">
        <w:tc>
          <w:tcPr>
            <w:tcW w:w="2666" w:type="dxa"/>
            <w:vAlign w:val="center"/>
          </w:tcPr>
          <w:p w14:paraId="30E7A60F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[</w:t>
            </w:r>
          </w:p>
          <w:p w14:paraId="41DA6E1B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'Omlet : 5.4',</w:t>
            </w:r>
          </w:p>
          <w:p w14:paraId="73BEE7C8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'Shirt : 15',</w:t>
            </w:r>
          </w:p>
          <w:p w14:paraId="7DCEEC06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'Cake : 59'</w:t>
            </w:r>
          </w:p>
          <w:p w14:paraId="06419280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]</w:t>
            </w:r>
          </w:p>
        </w:tc>
        <w:tc>
          <w:tcPr>
            <w:tcW w:w="2835" w:type="dxa"/>
            <w:vAlign w:val="center"/>
          </w:tcPr>
          <w:p w14:paraId="1C9DF6C5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C</w:t>
            </w:r>
          </w:p>
          <w:p w14:paraId="731094DE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Cake: 59</w:t>
            </w:r>
          </w:p>
          <w:p w14:paraId="5E2BF66B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O</w:t>
            </w:r>
          </w:p>
          <w:p w14:paraId="579944C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Omlet: 5.4</w:t>
            </w:r>
          </w:p>
          <w:p w14:paraId="2DEF90CF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S</w:t>
            </w:r>
          </w:p>
          <w:p w14:paraId="5A930FDE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Shirt: 15</w:t>
            </w:r>
          </w:p>
        </w:tc>
      </w:tr>
    </w:tbl>
    <w:p w14:paraId="09B89EB7" w14:textId="2A7B89BA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Class Laptop</w:t>
      </w:r>
    </w:p>
    <w:p w14:paraId="0AAD776C" w14:textId="77777777" w:rsidR="00B0289D" w:rsidRPr="00E96358" w:rsidRDefault="00B0289D" w:rsidP="00B0289D"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3BCB32C4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D675C72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01527A0E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54210948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126DF0B8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lastRenderedPageBreak/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1EB86E74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2472270B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4A508EBD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returns the </w:t>
      </w:r>
      <w:r>
        <w:rPr>
          <w:b/>
        </w:rPr>
        <w:t>producer, age, and brand as JSON</w:t>
      </w:r>
    </w:p>
    <w:p w14:paraId="0F80B5EA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57CF8FE6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50D045BE" w14:textId="77777777" w:rsidR="00B0289D" w:rsidRPr="00E96358" w:rsidRDefault="00B0289D" w:rsidP="00B0289D">
      <w:pPr>
        <w:rPr>
          <w:b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>
        <w:rPr>
          <w:b/>
        </w:rPr>
        <w:t>.</w:t>
      </w:r>
    </w:p>
    <w:p w14:paraId="61106609" w14:textId="77777777" w:rsidR="00B0289D" w:rsidRPr="00E96358" w:rsidRDefault="00B0289D" w:rsidP="00B0289D">
      <w:pPr>
        <w:pStyle w:val="Heading3"/>
      </w:pPr>
      <w:r w:rsidRPr="00E96358">
        <w:t>Examples</w:t>
      </w:r>
    </w:p>
    <w:p w14:paraId="4D274335" w14:textId="77777777" w:rsidR="00B0289D" w:rsidRPr="00E96358" w:rsidRDefault="00B0289D" w:rsidP="00B0289D">
      <w:r w:rsidRPr="00E96358">
        <w:t>Test your class</w:t>
      </w:r>
      <w:r>
        <w:t>.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B0289D" w:rsidRPr="00E96358" w14:paraId="593C26E6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764A1D38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144FECCD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E96358" w14:paraId="1CCEF84D" w14:textId="77777777" w:rsidTr="00FF5879">
        <w:tc>
          <w:tcPr>
            <w:tcW w:w="4650" w:type="dxa"/>
            <w:vAlign w:val="center"/>
          </w:tcPr>
          <w:p w14:paraId="73AD28C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info = {producer: "Dell", age: 2, brand: "XPS"}</w:t>
            </w:r>
          </w:p>
          <w:p w14:paraId="5501873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laptop = new Laptop(info, 10)</w:t>
            </w:r>
          </w:p>
          <w:p w14:paraId="36AC789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119AC9C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console.log(laptop.showInfo())</w:t>
            </w:r>
          </w:p>
          <w:p w14:paraId="7A3C26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70912D0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console.log(laptop.quality)</w:t>
            </w:r>
          </w:p>
          <w:p w14:paraId="0C78D3C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12619E1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console.log(laptop.isOn)</w:t>
            </w:r>
          </w:p>
          <w:p w14:paraId="45F98FB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120A8F3C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r w:rsidRPr="00A12F1E">
              <w:rPr>
                <w:rFonts w:cstheme="minorHAnsi"/>
                <w:sz w:val="22"/>
                <w:szCs w:val="22"/>
              </w:rPr>
              <w:t xml:space="preserve">  </w:t>
            </w:r>
          </w:p>
          <w:p w14:paraId="3A25B60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{"producer":"Dell","age":2,"brand":"XPS"}</w:t>
            </w:r>
          </w:p>
          <w:p w14:paraId="53C52473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8</w:t>
            </w:r>
          </w:p>
          <w:p w14:paraId="4D143DEC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true</w:t>
            </w:r>
          </w:p>
          <w:p w14:paraId="1C986107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799.5</w:t>
            </w:r>
          </w:p>
        </w:tc>
      </w:tr>
      <w:tr w:rsidR="00B0289D" w:rsidRPr="00E96358" w14:paraId="25B5B8FD" w14:textId="77777777" w:rsidTr="00FF5879">
        <w:tc>
          <w:tcPr>
            <w:tcW w:w="4650" w:type="dxa"/>
            <w:vAlign w:val="center"/>
          </w:tcPr>
          <w:p w14:paraId="4B1862A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info = {producer: "Lenovo", age: 1, brand: "Legion"}</w:t>
            </w:r>
          </w:p>
          <w:p w14:paraId="018CD7B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laptop = new Laptop(info, 10)</w:t>
            </w:r>
          </w:p>
          <w:p w14:paraId="133B57E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66A8E2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console.log(laptop.showInfo())</w:t>
            </w:r>
          </w:p>
          <w:p w14:paraId="7807730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50D4C03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0CDDD9F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35FF9B1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29EEA53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sz w:val="22"/>
                <w:szCs w:val="22"/>
              </w:rPr>
              <w:t>{"producer":"Lenovo","age":1,"brand":"Legion"}</w:t>
            </w:r>
          </w:p>
          <w:p w14:paraId="434413BB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sz w:val="22"/>
                <w:szCs w:val="22"/>
              </w:rPr>
              <w:t>false</w:t>
            </w:r>
          </w:p>
        </w:tc>
      </w:tr>
    </w:tbl>
    <w:p w14:paraId="0E6BB075" w14:textId="3A30DE52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Flight Schedule</w:t>
      </w:r>
    </w:p>
    <w:p w14:paraId="545D2828" w14:textId="77777777" w:rsidR="00B0289D" w:rsidRPr="00E96358" w:rsidRDefault="00B0289D" w:rsidP="00B0289D">
      <w:pPr>
        <w:rPr>
          <w:b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14DA7474" w14:textId="77777777" w:rsidR="00B0289D" w:rsidRDefault="00B0289D" w:rsidP="00B0289D">
      <w:r>
        <w:t>The f</w:t>
      </w:r>
      <w:r w:rsidRPr="00E96358">
        <w:t xml:space="preserve">irst array </w:t>
      </w:r>
      <w:r w:rsidRPr="00E96358">
        <w:rPr>
          <w:noProof/>
        </w:rPr>
        <w:t>(</w:t>
      </w:r>
      <w:r w:rsidRPr="00E96358">
        <w:rPr>
          <w:b/>
        </w:rPr>
        <w:t>at index 0</w:t>
      </w:r>
      <w:r w:rsidRPr="00E96358">
        <w:rPr>
          <w:noProof/>
        </w:rPr>
        <w:t xml:space="preserve">) </w:t>
      </w:r>
      <w:r w:rsidRPr="00E96358">
        <w:t xml:space="preserve">will hold all flights on </w:t>
      </w:r>
      <w:r>
        <w:t xml:space="preserve">a </w:t>
      </w:r>
      <w:r w:rsidRPr="00E96358">
        <w:rPr>
          <w:b/>
        </w:rPr>
        <w:t>specific</w:t>
      </w:r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r w:rsidRPr="00E96358">
        <w:t xml:space="preserve">in the airport. The second array </w:t>
      </w:r>
      <w:r w:rsidRPr="00E96358">
        <w:rPr>
          <w:noProof/>
        </w:rPr>
        <w:t>(</w:t>
      </w:r>
      <w:r w:rsidRPr="00E96358">
        <w:rPr>
          <w:b/>
        </w:rPr>
        <w:t>at index 1</w:t>
      </w:r>
      <w:r w:rsidRPr="00E96358">
        <w:rPr>
          <w:noProof/>
        </w:rPr>
        <w:t xml:space="preserve">) </w:t>
      </w:r>
      <w:r w:rsidRPr="00E96358">
        <w:t xml:space="preserve">will contain </w:t>
      </w:r>
      <w:r w:rsidRPr="00E96358">
        <w:rPr>
          <w:b/>
        </w:rPr>
        <w:t>new</w:t>
      </w:r>
      <w:r>
        <w:rPr>
          <w:b/>
        </w:rPr>
        <w:t>ly</w:t>
      </w:r>
      <w:r w:rsidRPr="00E96358">
        <w:rPr>
          <w:b/>
        </w:rPr>
        <w:t xml:space="preserve"> changed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r w:rsidRPr="00E96358">
        <w:t xml:space="preserve">of </w:t>
      </w:r>
      <w:r w:rsidRPr="00E96358">
        <w:rPr>
          <w:b/>
        </w:rPr>
        <w:t>some</w:t>
      </w:r>
      <w:r w:rsidRPr="00E96358">
        <w:t xml:space="preserve"> of the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r w:rsidRPr="00E96358">
        <w:t xml:space="preserve">at this airport. The third array </w:t>
      </w:r>
      <w:r w:rsidRPr="00E96358">
        <w:rPr>
          <w:noProof/>
        </w:rPr>
        <w:t>(</w:t>
      </w:r>
      <w:r w:rsidRPr="00E96358">
        <w:rPr>
          <w:b/>
        </w:rPr>
        <w:t>at index 2</w:t>
      </w:r>
      <w:r w:rsidRPr="00E96358">
        <w:rPr>
          <w:noProof/>
        </w:rPr>
        <w:t xml:space="preserve">) </w:t>
      </w:r>
      <w:r w:rsidRPr="00E96358">
        <w:t xml:space="preserve">will have a single </w:t>
      </w:r>
      <w:r w:rsidRPr="00E96358">
        <w:rPr>
          <w:b/>
        </w:rPr>
        <w:t xml:space="preserve">string, </w:t>
      </w:r>
      <w:r w:rsidRPr="00E96358">
        <w:t xml:space="preserve">which will </w:t>
      </w:r>
      <w:r w:rsidRPr="00E96358">
        <w:rPr>
          <w:b/>
        </w:rPr>
        <w:t xml:space="preserve">be </w:t>
      </w:r>
      <w:r>
        <w:rPr>
          <w:b/>
        </w:rPr>
        <w:t xml:space="preserve">the </w:t>
      </w:r>
      <w:r w:rsidRPr="00E96358">
        <w:rPr>
          <w:b/>
        </w:rPr>
        <w:t xml:space="preserve">flight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r w:rsidRPr="00E96358">
        <w:t xml:space="preserve">you need to check. When you put all flights into an </w:t>
      </w:r>
      <w:r w:rsidRPr="00E96358">
        <w:rPr>
          <w:rFonts w:ascii="Consolas" w:hAnsi="Consolas"/>
          <w:b/>
          <w:noProof/>
        </w:rPr>
        <w:t>object</w:t>
      </w:r>
      <w:r w:rsidRPr="00E96358">
        <w:rPr>
          <w:b/>
          <w:noProof/>
        </w:rPr>
        <w:t xml:space="preserve"> </w:t>
      </w:r>
      <w:r w:rsidRPr="00E96358">
        <w:t xml:space="preserve">and change the statuses depends on the new information on the second array. You must print all flights with the given status from the last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1BB24B87" w14:textId="77777777" w:rsidR="00B0289D" w:rsidRPr="00B75FC2" w:rsidRDefault="00B0289D" w:rsidP="00B0289D">
      <w:pPr>
        <w:pStyle w:val="ListParagraph"/>
        <w:numPr>
          <w:ilvl w:val="0"/>
          <w:numId w:val="23"/>
        </w:numPr>
        <w:spacing w:before="80" w:after="120"/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":</w:t>
      </w:r>
    </w:p>
    <w:p w14:paraId="2208352A" w14:textId="77777777" w:rsidR="00B0289D" w:rsidRPr="00B75FC2" w:rsidRDefault="00B0289D" w:rsidP="00B0289D">
      <w:pPr>
        <w:pStyle w:val="ListParagraph"/>
        <w:numPr>
          <w:ilvl w:val="0"/>
          <w:numId w:val="24"/>
        </w:numPr>
        <w:spacing w:before="80" w:after="120"/>
        <w:rPr>
          <w:rStyle w:val="jlqj4b"/>
        </w:rPr>
      </w:pPr>
      <w:r>
        <w:rPr>
          <w:rStyle w:val="jlqj4b"/>
          <w:lang w:val="en"/>
        </w:rPr>
        <w:t>t</w:t>
      </w:r>
      <w:r w:rsidRPr="00B75FC2">
        <w:rPr>
          <w:rStyle w:val="jlqj4b"/>
          <w:lang w:val="en"/>
        </w:rPr>
        <w:t xml:space="preserve">hen you must </w:t>
      </w:r>
      <w:r w:rsidRPr="00B75FC2">
        <w:rPr>
          <w:rStyle w:val="jlqj4b"/>
          <w:b/>
          <w:lang w:val="en"/>
        </w:rPr>
        <w:t>print</w:t>
      </w:r>
      <w:r w:rsidRPr="00B75FC2">
        <w:rPr>
          <w:rStyle w:val="jlqj4b"/>
          <w:lang w:val="en"/>
        </w:rPr>
        <w:t xml:space="preserve"> flights that have </w:t>
      </w:r>
      <w:r w:rsidRPr="00B75FC2">
        <w:rPr>
          <w:rStyle w:val="jlqj4b"/>
          <w:b/>
          <w:lang w:val="en"/>
        </w:rPr>
        <w:t>not changed</w:t>
      </w:r>
      <w:r w:rsidRPr="00B75FC2">
        <w:rPr>
          <w:rStyle w:val="jlqj4b"/>
          <w:lang w:val="en"/>
        </w:rPr>
        <w:t xml:space="preserve"> their </w:t>
      </w:r>
      <w:r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in the second array </w:t>
      </w:r>
    </w:p>
    <w:p w14:paraId="2FEC4BCC" w14:textId="77777777" w:rsidR="00B0289D" w:rsidRPr="00B75FC2" w:rsidRDefault="00B0289D" w:rsidP="00B0289D">
      <w:pPr>
        <w:pStyle w:val="ListParagraph"/>
        <w:numPr>
          <w:ilvl w:val="0"/>
          <w:numId w:val="24"/>
        </w:numPr>
        <w:spacing w:before="80" w:after="120"/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1724AC26" w14:textId="77777777" w:rsidR="00B0289D" w:rsidRPr="00B75FC2" w:rsidRDefault="00B0289D" w:rsidP="00B0289D">
      <w:pPr>
        <w:pStyle w:val="ListParagraph"/>
        <w:numPr>
          <w:ilvl w:val="0"/>
          <w:numId w:val="22"/>
        </w:numPr>
        <w:spacing w:before="80" w:after="120"/>
        <w:rPr>
          <w:rStyle w:val="jlqj4b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</w:rPr>
        <w:t>.</w:t>
      </w:r>
    </w:p>
    <w:p w14:paraId="74ECFBE1" w14:textId="77777777" w:rsidR="00B0289D" w:rsidRPr="00E96358" w:rsidRDefault="00B0289D" w:rsidP="00B0289D">
      <w:pPr>
        <w:pStyle w:val="Heading3"/>
      </w:pPr>
      <w:r w:rsidRPr="00E96358">
        <w:lastRenderedPageBreak/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B0289D" w:rsidRPr="00E96358" w14:paraId="4FFBF9DC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4287CAEB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E806DAA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E96358" w14:paraId="6DF0863F" w14:textId="77777777" w:rsidTr="00FF5879">
        <w:tc>
          <w:tcPr>
            <w:tcW w:w="3091" w:type="dxa"/>
            <w:vAlign w:val="center"/>
          </w:tcPr>
          <w:p w14:paraId="10AD445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[['WN269 Delaware',</w:t>
            </w:r>
          </w:p>
          <w:p w14:paraId="62247CA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'FL2269 Oregon',</w:t>
            </w:r>
          </w:p>
          <w:p w14:paraId="2CCED6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'WN498 Las Vegas',</w:t>
            </w:r>
          </w:p>
          <w:p w14:paraId="1606EEE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'WN3145 Ohio',</w:t>
            </w:r>
          </w:p>
          <w:p w14:paraId="23089D1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Alabama',</w:t>
            </w:r>
          </w:p>
          <w:p w14:paraId="1C7F4E8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'WN4010 New York',</w:t>
            </w:r>
          </w:p>
          <w:p w14:paraId="5AF45C5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California',</w:t>
            </w:r>
          </w:p>
          <w:p w14:paraId="6B878A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'DL2120 Texas',</w:t>
            </w:r>
          </w:p>
          <w:p w14:paraId="49E713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'KL5744 Illinois',</w:t>
            </w:r>
          </w:p>
          <w:p w14:paraId="40E51AC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'WN678 Pennsylvania'],</w:t>
            </w:r>
          </w:p>
          <w:p w14:paraId="3040297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['DL2120 Cancelled',</w:t>
            </w:r>
          </w:p>
          <w:p w14:paraId="2884964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Cancelled',</w:t>
            </w:r>
          </w:p>
          <w:p w14:paraId="0185CA8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Cancelled',</w:t>
            </w:r>
          </w:p>
          <w:p w14:paraId="04B87C3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'SK430 Cancelled'],</w:t>
            </w:r>
          </w:p>
          <w:p w14:paraId="3482CAB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['Cancelled']</w:t>
            </w:r>
          </w:p>
          <w:p w14:paraId="18A68C7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6379" w:type="dxa"/>
            <w:vAlign w:val="center"/>
          </w:tcPr>
          <w:p w14:paraId="4866EF6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'Alabama', Status: 'Cancelled' }</w:t>
            </w:r>
          </w:p>
          <w:p w14:paraId="2FFB3FE3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'California', Status: 'Cancelled' }</w:t>
            </w:r>
          </w:p>
          <w:p w14:paraId="54CEB43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'Texas', Status: 'Cancelled' }</w:t>
            </w:r>
          </w:p>
          <w:p w14:paraId="18E395A4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</w:p>
        </w:tc>
      </w:tr>
      <w:tr w:rsidR="00B0289D" w:rsidRPr="00E96358" w14:paraId="3A5E5076" w14:textId="77777777" w:rsidTr="00FF5879">
        <w:tc>
          <w:tcPr>
            <w:tcW w:w="3091" w:type="dxa"/>
            <w:vAlign w:val="center"/>
          </w:tcPr>
          <w:p w14:paraId="3F5B1EA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[['WN269 Delaware',</w:t>
            </w:r>
          </w:p>
          <w:p w14:paraId="25B347E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'FL2269 Oregon',</w:t>
            </w:r>
          </w:p>
          <w:p w14:paraId="69D9557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'WN498 Las Vegas',</w:t>
            </w:r>
          </w:p>
          <w:p w14:paraId="51B057B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'WN3145 Ohio',</w:t>
            </w:r>
          </w:p>
          <w:p w14:paraId="7522357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Alabama',</w:t>
            </w:r>
          </w:p>
          <w:p w14:paraId="3C69E73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'WN4010 New York',</w:t>
            </w:r>
          </w:p>
          <w:p w14:paraId="45D8838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California',</w:t>
            </w:r>
          </w:p>
          <w:p w14:paraId="1E3B65C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'DL2120 Texas',</w:t>
            </w:r>
          </w:p>
          <w:p w14:paraId="67BC6DE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'KL5744 Illinois',</w:t>
            </w:r>
          </w:p>
          <w:p w14:paraId="42D1960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'WN678 Pennsylvania'],</w:t>
            </w:r>
          </w:p>
          <w:p w14:paraId="7D766E1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['DL2120 Cancelled',</w:t>
            </w:r>
          </w:p>
          <w:p w14:paraId="4369CAA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Cancelled',</w:t>
            </w:r>
          </w:p>
          <w:p w14:paraId="4C91781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Cancelled',</w:t>
            </w:r>
          </w:p>
          <w:p w14:paraId="03B9B08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'SK330 Cancelled'],</w:t>
            </w:r>
          </w:p>
          <w:p w14:paraId="05B5E3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['Ready to fly']</w:t>
            </w:r>
          </w:p>
          <w:p w14:paraId="2DD89DF9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6379" w:type="dxa"/>
            <w:vAlign w:val="center"/>
          </w:tcPr>
          <w:p w14:paraId="6A311985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'Delaware', Status: 'Ready to fly' }</w:t>
            </w:r>
          </w:p>
          <w:p w14:paraId="78ACE8C4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'Oregon', Status: 'Ready to fly' }</w:t>
            </w:r>
          </w:p>
          <w:p w14:paraId="1C6AA529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'Las Vegas', Status: 'Ready to fly' }</w:t>
            </w:r>
          </w:p>
          <w:p w14:paraId="424ED66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'Ohio', Status: 'Ready to fly' }</w:t>
            </w:r>
          </w:p>
          <w:p w14:paraId="65843CAE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'New York', Status: 'Ready to fly' }</w:t>
            </w:r>
          </w:p>
          <w:p w14:paraId="1D18C47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'Illinois', Status: 'Ready to fly' }</w:t>
            </w:r>
          </w:p>
          <w:p w14:paraId="5A34E5BC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'Pennsylvania', Status: 'Ready to fly' }</w:t>
            </w:r>
          </w:p>
        </w:tc>
      </w:tr>
    </w:tbl>
    <w:p w14:paraId="23977D67" w14:textId="54B877D7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School Register</w:t>
      </w:r>
    </w:p>
    <w:p w14:paraId="05B28BD3" w14:textId="77777777" w:rsidR="00B0289D" w:rsidRPr="00E96358" w:rsidRDefault="00B0289D" w:rsidP="00B0289D">
      <w:r w:rsidRPr="00E96358">
        <w:t>In this problem</w:t>
      </w:r>
      <w:r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Pr="00E96358">
        <w:rPr>
          <w:u w:val="single"/>
        </w:rPr>
        <w:t xml:space="preserve">Keep in mind that if a student has a lower </w:t>
      </w:r>
      <w:r>
        <w:rPr>
          <w:u w:val="single"/>
        </w:rPr>
        <w:t>score</w:t>
      </w:r>
      <w:r w:rsidRPr="00E96358">
        <w:rPr>
          <w:u w:val="single"/>
        </w:rPr>
        <w:t xml:space="preserve"> than 3, he does not </w:t>
      </w:r>
      <w:r w:rsidRPr="00E96358">
        <w:rPr>
          <w:u w:val="single"/>
        </w:rPr>
        <w:lastRenderedPageBreak/>
        <w:t>go into the next class</w:t>
      </w:r>
      <w:r w:rsidRPr="00E96358">
        <w:t>. As</w:t>
      </w:r>
      <w:r>
        <w:t xml:space="preserve"> 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>
        <w:t xml:space="preserve">the </w:t>
      </w:r>
      <w:r w:rsidRPr="00E96358">
        <w:t>format:</w:t>
      </w:r>
    </w:p>
    <w:p w14:paraId="2DAAC1FE" w14:textId="77777777" w:rsidR="00B0289D" w:rsidRPr="00E96358" w:rsidRDefault="00B0289D" w:rsidP="00B0289D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`</w:t>
      </w:r>
      <w:r w:rsidRPr="00E96358">
        <w:rPr>
          <w:rFonts w:ascii="Consolas" w:hAnsi="Consolas"/>
          <w:b/>
          <w:noProof/>
        </w:rPr>
        <w:t>{nextGrade} Grade</w:t>
      </w:r>
    </w:p>
    <w:p w14:paraId="0AE10ACA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6678EDE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>
        <w:rPr>
          <w:rFonts w:ascii="Consolas" w:hAnsi="Consolas"/>
          <w:b/>
          <w:noProof/>
        </w:rPr>
        <w:t>`</w:t>
      </w:r>
    </w:p>
    <w:p w14:paraId="7DE0D048" w14:textId="77777777" w:rsidR="00B0289D" w:rsidRPr="00E96358" w:rsidRDefault="00B0289D" w:rsidP="00B0289D"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34A36141" w14:textId="77777777" w:rsidR="00B0289D" w:rsidRPr="00E96358" w:rsidRDefault="00B0289D" w:rsidP="00B0289D">
      <w:r w:rsidRPr="00E96358">
        <w:t xml:space="preserve">The input will be </w:t>
      </w:r>
      <w:r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7AD6C144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B0289D" w:rsidRPr="00E96358" w14:paraId="51AB8DB3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1BC158EC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637D1C17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E96358" w14:paraId="48942684" w14:textId="77777777" w:rsidTr="004D6223">
        <w:tc>
          <w:tcPr>
            <w:tcW w:w="4922" w:type="dxa"/>
            <w:vAlign w:val="center"/>
          </w:tcPr>
          <w:p w14:paraId="3D67E2B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</w:t>
            </w:r>
          </w:p>
          <w:p w14:paraId="55718CC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Mark, Grade: 8, Graduated with an average score: 4.75",</w:t>
            </w:r>
          </w:p>
          <w:p w14:paraId="00318EC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Ethan, Grade: 9, Graduated with an average score: 5.66",</w:t>
            </w:r>
          </w:p>
          <w:p w14:paraId="083F006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George, Grade: 8, Graduated with an average score: 2.83",</w:t>
            </w:r>
          </w:p>
          <w:p w14:paraId="73FFF57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Steven, Grade: 10, Graduated with an average score: 4.20",</w:t>
            </w:r>
          </w:p>
          <w:p w14:paraId="3D77DFD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Joey, Grade: 9, Graduated with an average score: 4.90",</w:t>
            </w:r>
          </w:p>
          <w:p w14:paraId="3AD2DFB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Angus, Grade: 11, Graduated with an average score: 2.90",</w:t>
            </w:r>
          </w:p>
          <w:p w14:paraId="46DE75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Bob, Grade: 11, Graduated with an average score: 5.15",</w:t>
            </w:r>
          </w:p>
          <w:p w14:paraId="5F4AFA8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Daryl, Grade: 8, Graduated with an average score: 5.95",</w:t>
            </w:r>
          </w:p>
          <w:p w14:paraId="5A79445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Bill, Grade: 9, Graduated with an average score: 6.00",</w:t>
            </w:r>
          </w:p>
          <w:p w14:paraId="7940764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Philip, Grade: 10, Graduated with an average score: 5.05",</w:t>
            </w:r>
          </w:p>
          <w:p w14:paraId="3906817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Peter, Grade: 11, Graduated with an average score: 4.88",</w:t>
            </w:r>
          </w:p>
          <w:p w14:paraId="49A1C63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Gavin, Grade: 10, Graduated with an average score: 4.00"</w:t>
            </w:r>
          </w:p>
          <w:p w14:paraId="5E3DFBD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4264" w:type="dxa"/>
            <w:vAlign w:val="center"/>
          </w:tcPr>
          <w:p w14:paraId="0AF3CC2A" w14:textId="77777777" w:rsidR="00B0289D" w:rsidRPr="00A12F1E" w:rsidRDefault="00B0289D" w:rsidP="0076069C">
            <w:pPr>
              <w:spacing w:after="0"/>
              <w:rPr>
                <w:rFonts w:cs="Calibri"/>
                <w:sz w:val="22"/>
                <w:szCs w:val="22"/>
              </w:rPr>
            </w:pPr>
            <w:r w:rsidRPr="00A12F1E">
              <w:rPr>
                <w:rFonts w:cs="Calibri"/>
                <w:sz w:val="22"/>
                <w:szCs w:val="22"/>
              </w:rPr>
              <w:t xml:space="preserve">  </w:t>
            </w:r>
          </w:p>
          <w:p w14:paraId="45EC254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9 Grade</w:t>
            </w:r>
          </w:p>
          <w:p w14:paraId="0F5FBDB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Mark, Daryl</w:t>
            </w:r>
          </w:p>
          <w:p w14:paraId="66FEA91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5.35</w:t>
            </w:r>
          </w:p>
          <w:p w14:paraId="52A8CD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30EE653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10 Grade</w:t>
            </w:r>
          </w:p>
          <w:p w14:paraId="44AD9E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Ethan, Joey, Bill</w:t>
            </w:r>
          </w:p>
          <w:p w14:paraId="53B43A6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5.52</w:t>
            </w:r>
          </w:p>
          <w:p w14:paraId="4430A0F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189CC62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11 Grade</w:t>
            </w:r>
          </w:p>
          <w:p w14:paraId="516AA18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Steven, Philip, Gavin</w:t>
            </w:r>
          </w:p>
          <w:p w14:paraId="02C2BBD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4.42</w:t>
            </w:r>
          </w:p>
          <w:p w14:paraId="03ABEE4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75E02FB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12 Grade</w:t>
            </w:r>
          </w:p>
          <w:p w14:paraId="3492A8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Bob, Peter</w:t>
            </w:r>
          </w:p>
          <w:p w14:paraId="795EE56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5.02</w:t>
            </w:r>
          </w:p>
        </w:tc>
      </w:tr>
      <w:tr w:rsidR="00B0289D" w:rsidRPr="00E96358" w14:paraId="4AC8A33B" w14:textId="77777777" w:rsidTr="004D6223">
        <w:tc>
          <w:tcPr>
            <w:tcW w:w="4922" w:type="dxa"/>
            <w:vAlign w:val="center"/>
          </w:tcPr>
          <w:p w14:paraId="76967E7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</w:t>
            </w:r>
          </w:p>
          <w:p w14:paraId="067EF71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George, Grade: 5, Graduated with an average score: 2.75',</w:t>
            </w:r>
          </w:p>
          <w:p w14:paraId="4FD944F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Alex, Grade: 9, Graduated with an average score: 3.66',</w:t>
            </w:r>
          </w:p>
          <w:p w14:paraId="5D382A0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 xml:space="preserve">'Student name: Peter, Grade: 8,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Graduated with an average score: 2.83',</w:t>
            </w:r>
          </w:p>
          <w:p w14:paraId="4EB1F8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Boby, Grade: 5, Graduated with an average score: 4.20',</w:t>
            </w:r>
          </w:p>
          <w:p w14:paraId="1C98620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John, Grade: 9, Graduated with an average score: 2.90',</w:t>
            </w:r>
          </w:p>
          <w:p w14:paraId="1CF4B01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Steven, Grade: 2, Graduated with an average score: 4.90',</w:t>
            </w:r>
          </w:p>
          <w:p w14:paraId="7213E8C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Darsy, Grade: 1, Graduated with an average score: 5.15'</w:t>
            </w:r>
          </w:p>
          <w:p w14:paraId="00D6CBC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4264" w:type="dxa"/>
            <w:vAlign w:val="center"/>
          </w:tcPr>
          <w:p w14:paraId="4B5459E6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lastRenderedPageBreak/>
              <w:t>2 Grade</w:t>
            </w:r>
          </w:p>
          <w:p w14:paraId="7E09A6C4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List of students: Darsy</w:t>
            </w:r>
          </w:p>
          <w:p w14:paraId="534FAD2E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Average annual score from last year: 5.15</w:t>
            </w:r>
          </w:p>
          <w:p w14:paraId="32B3A0D8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302E3DDC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3 Grade</w:t>
            </w:r>
          </w:p>
          <w:p w14:paraId="7907EE05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lastRenderedPageBreak/>
              <w:t>List of students: Steven</w:t>
            </w:r>
          </w:p>
          <w:p w14:paraId="4043327F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Average annual score from last year: 4.90</w:t>
            </w:r>
          </w:p>
          <w:p w14:paraId="6CF51590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114936F1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6 Grade</w:t>
            </w:r>
          </w:p>
          <w:p w14:paraId="40CD7851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List of students: Boby</w:t>
            </w:r>
          </w:p>
          <w:p w14:paraId="258DA12E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Average annual score from last year: 4.20</w:t>
            </w:r>
          </w:p>
          <w:p w14:paraId="456D2ED0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08A9B7E2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10 Grade</w:t>
            </w:r>
          </w:p>
          <w:p w14:paraId="7200162A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List of students: Alex</w:t>
            </w:r>
          </w:p>
          <w:p w14:paraId="085F4AE3" w14:textId="77777777" w:rsidR="00B0289D" w:rsidRPr="00A12F1E" w:rsidRDefault="00B0289D" w:rsidP="0076069C">
            <w:pPr>
              <w:spacing w:after="0"/>
              <w:rPr>
                <w:rFonts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>Average annual score from last year: 3.66</w:t>
            </w:r>
          </w:p>
        </w:tc>
      </w:tr>
    </w:tbl>
    <w:p w14:paraId="0E2AF431" w14:textId="06C6CFA4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lastRenderedPageBreak/>
        <w:t>Browser History</w:t>
      </w:r>
    </w:p>
    <w:p w14:paraId="20E6A28A" w14:textId="77777777" w:rsidR="00B0289D" w:rsidRPr="00E96358" w:rsidRDefault="00B0289D" w:rsidP="00B0289D">
      <w:pPr>
        <w:rPr>
          <w:b/>
        </w:rPr>
      </w:pPr>
      <w:r>
        <w:t xml:space="preserve">As </w:t>
      </w:r>
      <w:r w:rsidRPr="00E96358">
        <w:t>input</w:t>
      </w:r>
      <w:r>
        <w:t>,</w:t>
      </w:r>
      <w:r w:rsidRPr="00E96358">
        <w:t xml:space="preserve"> you will receive </w:t>
      </w:r>
      <w:r w:rsidRPr="00E96358">
        <w:rPr>
          <w:b/>
        </w:rPr>
        <w:t>two parameters</w:t>
      </w:r>
      <w:r w:rsidRPr="00E96358">
        <w:t xml:space="preserve">: </w:t>
      </w:r>
      <w:r w:rsidRPr="00E96358">
        <w:rPr>
          <w:b/>
        </w:rPr>
        <w:t>an</w:t>
      </w:r>
      <w:r w:rsidRPr="00E96358">
        <w:t xml:space="preserve"> </w:t>
      </w:r>
      <w:r w:rsidRPr="00E96358">
        <w:rPr>
          <w:b/>
        </w:rPr>
        <w:t>object and a string array.</w:t>
      </w:r>
    </w:p>
    <w:p w14:paraId="4AF65E73" w14:textId="77777777" w:rsidR="00B0289D" w:rsidRPr="00E96358" w:rsidRDefault="00B0289D" w:rsidP="00B0289D"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68924534" w14:textId="77777777" w:rsidR="00B0289D" w:rsidRPr="00E96358" w:rsidRDefault="00B0289D" w:rsidP="00B0289D"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E75DD84" w14:textId="77777777" w:rsidR="00B0289D" w:rsidRPr="00E96358" w:rsidRDefault="00B0289D" w:rsidP="00B0289D">
      <w:pPr>
        <w:rPr>
          <w:b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>
        <w:t xml:space="preserve">the </w:t>
      </w:r>
      <w:r w:rsidRPr="00E96358">
        <w:t xml:space="preserve">current action contains </w:t>
      </w:r>
      <w:r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1ABFF3F0" w14:textId="77777777" w:rsidR="00B0289D" w:rsidRPr="00E96358" w:rsidRDefault="00B0289D" w:rsidP="00B0289D"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Pr="00E96358">
        <w:t xml:space="preserve">action, which you did </w:t>
      </w:r>
      <w:r w:rsidRPr="00E96358">
        <w:rPr>
          <w:noProof/>
        </w:rPr>
        <w:t>(</w:t>
      </w:r>
      <w:r w:rsidRPr="00E96358">
        <w:t>Open and Close).</w:t>
      </w:r>
    </w:p>
    <w:p w14:paraId="50FDEFA4" w14:textId="77777777" w:rsidR="00B0289D" w:rsidRPr="00E96358" w:rsidRDefault="00B0289D" w:rsidP="00B0289D">
      <w:r>
        <w:t>There</w:t>
      </w:r>
      <w:r w:rsidRPr="00C42BB4">
        <w:t xml:space="preserve"> is</w:t>
      </w:r>
      <w:r w:rsidRPr="00E96358">
        <w:t xml:space="preserve"> a </w:t>
      </w:r>
      <w:r w:rsidRPr="00E96358">
        <w:rPr>
          <w:b/>
        </w:rPr>
        <w:t>special case</w:t>
      </w:r>
      <w:r w:rsidRPr="00E96358">
        <w:t xml:space="preserve"> in which you can get an action that says: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r w:rsidRPr="00E96358">
        <w:t xml:space="preserve">That means you should </w:t>
      </w:r>
      <w:r w:rsidRPr="00E96358">
        <w:rPr>
          <w:b/>
        </w:rPr>
        <w:t>empty the whole object</w:t>
      </w:r>
      <w:r w:rsidRPr="00E96358">
        <w:t>.</w:t>
      </w:r>
    </w:p>
    <w:p w14:paraId="38DF3BEC" w14:textId="77777777" w:rsidR="00B0289D" w:rsidRPr="00E96358" w:rsidRDefault="00B0289D" w:rsidP="00B0289D">
      <w:r>
        <w:t>In</w:t>
      </w:r>
      <w:r w:rsidRPr="00E96358">
        <w:t xml:space="preserve"> the end, print the object in </w:t>
      </w:r>
      <w:r>
        <w:t xml:space="preserve">the </w:t>
      </w:r>
      <w:r w:rsidRPr="00E96358">
        <w:t>format:</w:t>
      </w:r>
    </w:p>
    <w:p w14:paraId="670AA24D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E014E73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332B4986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1EB078EA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731B7DAD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B0289D" w:rsidRPr="00E96358" w14:paraId="353C93B8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0B1396E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29F4F3E0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E96358" w14:paraId="448B0855" w14:textId="77777777" w:rsidTr="00FF5879">
        <w:tc>
          <w:tcPr>
            <w:tcW w:w="4404" w:type="dxa"/>
            <w:vAlign w:val="center"/>
          </w:tcPr>
          <w:p w14:paraId="6FFBD9C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{"Browser Name":"Google Chrome","Open Tabs":["Facebook","YouTube","Google Translate"],</w:t>
            </w:r>
          </w:p>
          <w:p w14:paraId="2BDEF7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"Recently Closed":["Yahoo","Gmail"],</w:t>
            </w:r>
          </w:p>
          <w:p w14:paraId="23D1AA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 xml:space="preserve">"Browser Logs":["Open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YouTube","Open Yahoo","Open Google Translate","Close Yahoo","Open Gmail","Close Gmail","Open Facebook"]},</w:t>
            </w:r>
          </w:p>
          <w:p w14:paraId="3D830E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["Close Facebook", "Open StackOverFlow", "Open Google"]</w:t>
            </w:r>
          </w:p>
          <w:p w14:paraId="67CF4F1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5207" w:type="dxa"/>
            <w:vAlign w:val="center"/>
          </w:tcPr>
          <w:p w14:paraId="1719E6FF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Google Chrome</w:t>
            </w:r>
          </w:p>
          <w:p w14:paraId="57BF7C9B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Open Tabs: YouTube, Google Translate, StackOverFlow, Google</w:t>
            </w:r>
          </w:p>
          <w:p w14:paraId="681C3A72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Recently Closed: Yahoo, Gmail, Facebook</w:t>
            </w:r>
          </w:p>
          <w:p w14:paraId="1DFB1616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 xml:space="preserve">Browser Logs: Open YouTube, Open Yahoo, Open Google Translate, Close Yahoo, Open Gmail, Close Gmail, Open Facebook, Close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Facebook, Open StackOverFlow, Open Google</w:t>
            </w:r>
          </w:p>
        </w:tc>
      </w:tr>
      <w:tr w:rsidR="00B0289D" w:rsidRPr="00E96358" w14:paraId="77DF6F9A" w14:textId="77777777" w:rsidTr="00FF5879">
        <w:tc>
          <w:tcPr>
            <w:tcW w:w="4404" w:type="dxa"/>
            <w:vAlign w:val="center"/>
          </w:tcPr>
          <w:p w14:paraId="24CB838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{"Browser Name":"Mozilla Firefox",</w:t>
            </w:r>
          </w:p>
          <w:p w14:paraId="2E81223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"Open Tabs":["YouTube"],</w:t>
            </w:r>
          </w:p>
          <w:p w14:paraId="2B0B5C5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"Recently Closed":["Gmail", "Dropbox"],</w:t>
            </w:r>
          </w:p>
          <w:p w14:paraId="6DE282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"Browser Logs":["Open Gmail", "Close Gmail", "Open Dropbox", "Open YouTube", "Close Dropbox"]},</w:t>
            </w:r>
          </w:p>
          <w:p w14:paraId="25A8A28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["Open Wikipedia", "Clear History and Cache", "Open Twitter"]</w:t>
            </w:r>
          </w:p>
          <w:p w14:paraId="51701F6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5207" w:type="dxa"/>
            <w:vAlign w:val="center"/>
          </w:tcPr>
          <w:p w14:paraId="5572D1F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Mozilla Firefox</w:t>
            </w:r>
          </w:p>
          <w:p w14:paraId="30EDFF7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Open Tabs: Twitter</w:t>
            </w:r>
          </w:p>
          <w:p w14:paraId="356E79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 xml:space="preserve">Recently Closed: </w:t>
            </w:r>
          </w:p>
          <w:p w14:paraId="6A346A5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Browser Logs: Open Twitter</w:t>
            </w:r>
          </w:p>
        </w:tc>
      </w:tr>
    </w:tbl>
    <w:p w14:paraId="51C96067" w14:textId="7845F568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Sequences</w:t>
      </w:r>
    </w:p>
    <w:p w14:paraId="35843A31" w14:textId="77777777" w:rsidR="00B0289D" w:rsidRPr="00E96358" w:rsidRDefault="00B0289D" w:rsidP="00B0289D"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2CB93D6C" w14:textId="77777777" w:rsidR="00B0289D" w:rsidRPr="00E96358" w:rsidRDefault="00B0289D" w:rsidP="00B0289D"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length,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>
        <w:t>. Check the examples bel</w:t>
      </w:r>
      <w:r w:rsidRPr="00E96358">
        <w:t>ow.</w:t>
      </w:r>
    </w:p>
    <w:p w14:paraId="597626FC" w14:textId="77777777" w:rsidR="00B0289D" w:rsidRPr="00E96358" w:rsidRDefault="00B0289D" w:rsidP="00B0289D"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24C267B7" w14:textId="77777777" w:rsidR="00B0289D" w:rsidRPr="00E96358" w:rsidRDefault="00B0289D" w:rsidP="00B0289D"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>
        <w:rPr>
          <w:rFonts w:ascii="Consolas" w:hAnsi="Consolas"/>
          <w:b/>
          <w:noProof/>
        </w:rPr>
        <w:t>"</w:t>
      </w:r>
      <w:r w:rsidRPr="00E96358">
        <w:rPr>
          <w:rFonts w:ascii="Consolas" w:hAnsi="Consolas"/>
          <w:b/>
          <w:noProof/>
        </w:rPr>
        <w:t>,</w:t>
      </w:r>
      <w:r>
        <w:t xml:space="preserve"> following the above-</w:t>
      </w:r>
      <w:r w:rsidRPr="00E96358">
        <w:t>mentioned ordering.</w:t>
      </w:r>
    </w:p>
    <w:p w14:paraId="5111ACF9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B0289D" w:rsidRPr="00E96358" w14:paraId="7D599670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5AFF7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C5298" w14:textId="77777777" w:rsidR="00B0289D" w:rsidRPr="0002568D" w:rsidRDefault="00B0289D" w:rsidP="0076069C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02568D">
              <w:rPr>
                <w:b/>
                <w:sz w:val="22"/>
                <w:szCs w:val="22"/>
              </w:rPr>
              <w:t>Output</w:t>
            </w:r>
          </w:p>
        </w:tc>
      </w:tr>
      <w:tr w:rsidR="00B0289D" w:rsidRPr="00E96358" w14:paraId="1DFDF387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456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["[-3, -2, -1, 0, 1, 2, 3, 4]",</w:t>
            </w:r>
          </w:p>
          <w:p w14:paraId="598BED2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"[10, 1, -17, 0, 2, 13]",</w:t>
            </w:r>
          </w:p>
          <w:p w14:paraId="6816240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C3C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[13, 10, 2, 1, 0, -17]</w:t>
            </w:r>
          </w:p>
          <w:p w14:paraId="6512D18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[4, 3, 2, 1, 0, -1, -2, -3]</w:t>
            </w:r>
          </w:p>
        </w:tc>
      </w:tr>
      <w:tr w:rsidR="00B0289D" w:rsidRPr="00E96358" w14:paraId="27D58881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BB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["[7.14, 7.180, 7.339, 80.099]",</w:t>
            </w:r>
          </w:p>
          <w:p w14:paraId="3288DA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"[7.339, 80.0990, 7.140000, 7.18]",</w:t>
            </w:r>
          </w:p>
          <w:p w14:paraId="473B32F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EB3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[80.099, 7.339, 7.18, 7.14]</w:t>
            </w:r>
          </w:p>
        </w:tc>
      </w:tr>
    </w:tbl>
    <w:p w14:paraId="383B67BC" w14:textId="226A7C2E" w:rsidR="00EC7593" w:rsidRDefault="003B1324" w:rsidP="00B0289D">
      <w:pPr>
        <w:pStyle w:val="Heading2"/>
        <w:numPr>
          <w:ilvl w:val="0"/>
          <w:numId w:val="17"/>
        </w:numPr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>. You have to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lastRenderedPageBreak/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proofErr w:type="gramStart"/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</w:t>
      </w:r>
      <w:proofErr w:type="gramEnd"/>
      <w:r w:rsidRPr="00C95D66">
        <w:rPr>
          <w:rFonts w:ascii="Consolas" w:hAnsi="Consolas"/>
          <w:b/>
          <w:lang w:val="en-US"/>
        </w:rPr>
        <w:t>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</w:t>
      </w:r>
      <w:proofErr w:type="spellStart"/>
      <w:r w:rsidR="00842D3B" w:rsidRPr="00B92C64">
        <w:rPr>
          <w:rFonts w:ascii="Consolas" w:hAnsi="Consolas"/>
          <w:b/>
          <w:lang w:val="en-US"/>
        </w:rPr>
        <w:t>carOneKeyOne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carOneValueOne</w:t>
      </w:r>
      <w:proofErr w:type="spellEnd"/>
      <w:r w:rsidR="00842D3B" w:rsidRPr="00B92C64">
        <w:rPr>
          <w:rFonts w:ascii="Consolas" w:hAnsi="Consolas"/>
          <w:b/>
          <w:lang w:val="en-US"/>
        </w:rPr>
        <w:t>}, {</w:t>
      </w:r>
      <w:proofErr w:type="spellStart"/>
      <w:r w:rsidR="00842D3B" w:rsidRPr="00B92C64">
        <w:rPr>
          <w:rFonts w:ascii="Consolas" w:hAnsi="Consolas"/>
          <w:b/>
          <w:lang w:val="en-US"/>
        </w:rPr>
        <w:t>carOneKeyTwo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carOneValueTwo</w:t>
      </w:r>
      <w:proofErr w:type="spellEnd"/>
      <w:r w:rsidR="00842D3B" w:rsidRPr="00B92C64">
        <w:rPr>
          <w:rFonts w:ascii="Consolas" w:hAnsi="Consolas"/>
          <w:b/>
          <w:lang w:val="en-US"/>
        </w:rPr>
        <w:t>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27DBE374" w14:textId="6CF40BAF" w:rsidR="00EC7593" w:rsidRPr="0002568D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2568D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39B1A724" w14:textId="0787EC25" w:rsidR="00EC7593" w:rsidRPr="0002568D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2568D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Garage № 2</w:t>
            </w:r>
          </w:p>
          <w:p w14:paraId="76EDDB2A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--- fuel type - diesel</w:t>
            </w:r>
          </w:p>
          <w:p w14:paraId="1DFDC841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B0289D">
      <w:pPr>
        <w:pStyle w:val="Heading2"/>
        <w:numPr>
          <w:ilvl w:val="0"/>
          <w:numId w:val="17"/>
        </w:numPr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armyOne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armyTwo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</w:r>
      <w:r w:rsidR="00653357" w:rsidRPr="006811FD">
        <w:rPr>
          <w:rFonts w:ascii="Consolas" w:hAnsi="Consolas"/>
          <w:b/>
          <w:lang w:val="en-US"/>
        </w:rPr>
        <w:lastRenderedPageBreak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78708633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640A7365" w14:textId="77777777" w:rsidR="00653357" w:rsidRPr="0002568D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2568D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7FF9E6E5" w14:textId="77777777" w:rsidR="00653357" w:rsidRPr="0002568D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2568D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['Rick Burr arrives', 'Findlay arrives', 'Rick Burr: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- 1500</w:t>
            </w:r>
          </w:p>
        </w:tc>
      </w:tr>
    </w:tbl>
    <w:p w14:paraId="2D1F4721" w14:textId="13F7A8AE" w:rsidR="00653357" w:rsidRDefault="000C48A8" w:rsidP="00D10F1C">
      <w:pPr>
        <w:pStyle w:val="Heading2"/>
        <w:numPr>
          <w:ilvl w:val="0"/>
          <w:numId w:val="17"/>
        </w:numPr>
        <w:tabs>
          <w:tab w:val="clear" w:pos="1843"/>
          <w:tab w:val="left" w:pos="567"/>
        </w:tabs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>save the info</w:t>
      </w:r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', 'article Bobby', 'article Steven', 'user Liam', 'user Henry', 'Mark posts on Bobby: Is, I do really like them', 'Mark 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D10F1C">
      <w:pPr>
        <w:pStyle w:val="Heading2"/>
        <w:numPr>
          <w:ilvl w:val="0"/>
          <w:numId w:val="17"/>
        </w:numPr>
        <w:tabs>
          <w:tab w:val="clear" w:pos="1843"/>
          <w:tab w:val="left" w:pos="567"/>
        </w:tabs>
      </w:pPr>
      <w:r>
        <w:t>Book Shelf</w:t>
      </w:r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</w:t>
      </w:r>
      <w:proofErr w:type="spellStart"/>
      <w:r w:rsidR="006730CE" w:rsidRPr="00284CFD">
        <w:rPr>
          <w:rFonts w:ascii="Consolas" w:hAnsi="Consolas"/>
          <w:b/>
          <w:lang w:val="en-US"/>
        </w:rPr>
        <w:t>shelf</w:t>
      </w:r>
      <w:r w:rsidR="00453752" w:rsidRPr="00284CFD">
        <w:rPr>
          <w:rFonts w:ascii="Consolas" w:hAnsi="Consolas"/>
          <w:b/>
          <w:lang w:val="en-US"/>
        </w:rPr>
        <w:t>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6730CE" w:rsidRPr="00284CFD">
        <w:rPr>
          <w:rFonts w:ascii="Consolas" w:hAnsi="Consolas"/>
          <w:b/>
          <w:lang w:val="en-US"/>
        </w:rPr>
        <w:t>bookOne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title}</w:t>
      </w:r>
      <w:r w:rsidR="00453752" w:rsidRPr="00284CFD">
        <w:rPr>
          <w:rFonts w:ascii="Consolas" w:hAnsi="Consolas"/>
          <w:b/>
          <w:lang w:val="en-US"/>
        </w:rPr>
        <w:t>: {</w:t>
      </w:r>
      <w:proofErr w:type="spellStart"/>
      <w:r w:rsidR="00453752" w:rsidRPr="00284CFD">
        <w:rPr>
          <w:rFonts w:ascii="Consolas" w:hAnsi="Consolas"/>
          <w:b/>
          <w:lang w:val="en-US"/>
        </w:rPr>
        <w:t>bookOne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title}: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</w:t>
      </w:r>
      <w:proofErr w:type="spellStart"/>
      <w:r w:rsidR="00453752" w:rsidRPr="00284CFD">
        <w:rPr>
          <w:rFonts w:ascii="Consolas" w:hAnsi="Consolas"/>
          <w:b/>
          <w:lang w:val="en-US"/>
        </w:rPr>
        <w:t>shelfTwo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A12F1E">
        <w:tc>
          <w:tcPr>
            <w:tcW w:w="5148" w:type="dxa"/>
            <w:shd w:val="clear" w:color="auto" w:fill="D9D9D9" w:themeFill="background1" w:themeFillShade="D9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 xml:space="preserve">, '3 -&gt; sci-fi', 'Child of Silver: Bruce Rich, mystery', 'Hurting Secrets: Dustin Bolt, action', 'Future 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mystery</w:t>
            </w:r>
            <w:proofErr w:type="gramEnd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D10F1C">
      <w:pPr>
        <w:pStyle w:val="Heading2"/>
        <w:numPr>
          <w:ilvl w:val="0"/>
          <w:numId w:val="17"/>
        </w:numPr>
        <w:tabs>
          <w:tab w:val="clear" w:pos="1843"/>
          <w:tab w:val="left" w:pos="567"/>
        </w:tabs>
      </w:pPr>
      <w:proofErr w:type="spellStart"/>
      <w:r>
        <w:t>SoftUni</w:t>
      </w:r>
      <w:proofErr w:type="spellEnd"/>
      <w:r>
        <w:t xml:space="preserve">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</w:t>
      </w:r>
      <w:proofErr w:type="gramStart"/>
      <w:r w:rsidR="00144BDB" w:rsidRPr="00197B5A">
        <w:rPr>
          <w:rFonts w:ascii="Consolas" w:hAnsi="Consolas"/>
          <w:b/>
          <w:lang w:val="en-US"/>
        </w:rPr>
        <w:t>}[</w:t>
      </w:r>
      <w:proofErr w:type="gramEnd"/>
      <w:r w:rsidR="00144BDB" w:rsidRPr="00197B5A">
        <w:rPr>
          <w:rFonts w:ascii="Consolas" w:hAnsi="Consolas"/>
          <w:b/>
          <w:lang w:val="en-US"/>
        </w:rPr>
        <w:t>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</w:t>
            </w: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'user3[6] with email user3@user.com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'user23[62] with email user23@user.com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3 places left</w:t>
            </w:r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18 places left</w:t>
            </w:r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 w:rsidSect="0009393D">
      <w:footerReference w:type="default" r:id="rId12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DC4A" w14:textId="77777777" w:rsidR="00D01103" w:rsidRDefault="00D01103" w:rsidP="00053EF9">
      <w:pPr>
        <w:spacing w:after="0" w:line="240" w:lineRule="auto"/>
      </w:pPr>
      <w:r>
        <w:separator/>
      </w:r>
    </w:p>
  </w:endnote>
  <w:endnote w:type="continuationSeparator" w:id="0">
    <w:p w14:paraId="5247EE07" w14:textId="77777777" w:rsidR="00D01103" w:rsidRDefault="00D01103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0B7C415E" w:rsidR="00C44367" w:rsidRDefault="00C44367" w:rsidP="00C44367">
    <w:pPr>
      <w:pStyle w:val="Footer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Follow </w:t>
                          </w:r>
                          <w:r>
                            <w:rPr>
                              <w:sz w:val="17"/>
                              <w:szCs w:val="17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Follow </w:t>
                    </w:r>
                    <w:r>
                      <w:rPr>
                        <w:sz w:val="17"/>
                        <w:szCs w:val="17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216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99A9E2" id="Право съединение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1D798B23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6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68D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QGzXhmgIAAGcFAAAOAAAAAAAAAAAAAAAAAC4CAABkcnMv&#10;ZTJvRG9jLnhtbFBLAQItABQABgAIAAAAIQA02Haq4QAAAAoBAAAPAAAAAAAAAAAAAAAAAPQEAABk&#10;cnMvZG93bnJldi54bWxQSwUGAAAAAAQABADzAAAAAgYAAAAA&#10;" filled="f" stroked="f" strokeweight=".5pt">
              <v:textbox inset="0,0,0,0">
                <w:txbxContent>
                  <w:p w14:paraId="3FF8FF92" w14:textId="1D798B23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568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2568D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EADA" w14:textId="77777777" w:rsidR="00D01103" w:rsidRDefault="00D01103" w:rsidP="00053EF9">
      <w:pPr>
        <w:spacing w:after="0" w:line="240" w:lineRule="auto"/>
      </w:pPr>
      <w:r>
        <w:separator/>
      </w:r>
    </w:p>
  </w:footnote>
  <w:footnote w:type="continuationSeparator" w:id="0">
    <w:p w14:paraId="4B9CFE04" w14:textId="77777777" w:rsidR="00D01103" w:rsidRDefault="00D01103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C53F0"/>
    <w:multiLevelType w:val="hybridMultilevel"/>
    <w:tmpl w:val="3290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4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809F0"/>
    <w:multiLevelType w:val="hybridMultilevel"/>
    <w:tmpl w:val="580E8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4"/>
  </w:num>
  <w:num w:numId="5">
    <w:abstractNumId w:val="7"/>
  </w:num>
  <w:num w:numId="6">
    <w:abstractNumId w:val="19"/>
  </w:num>
  <w:num w:numId="7">
    <w:abstractNumId w:val="21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6"/>
  </w:num>
  <w:num w:numId="13">
    <w:abstractNumId w:val="22"/>
  </w:num>
  <w:num w:numId="14">
    <w:abstractNumId w:val="18"/>
  </w:num>
  <w:num w:numId="15">
    <w:abstractNumId w:val="15"/>
  </w:num>
  <w:num w:numId="16">
    <w:abstractNumId w:val="1"/>
  </w:num>
  <w:num w:numId="17">
    <w:abstractNumId w:val="17"/>
  </w:num>
  <w:num w:numId="18">
    <w:abstractNumId w:val="13"/>
  </w:num>
  <w:num w:numId="19">
    <w:abstractNumId w:val="13"/>
    <w:lvlOverride w:ilvl="0">
      <w:startOverride w:val="3"/>
    </w:lvlOverride>
  </w:num>
  <w:num w:numId="20">
    <w:abstractNumId w:val="11"/>
  </w:num>
  <w:num w:numId="21">
    <w:abstractNumId w:val="0"/>
  </w:num>
  <w:num w:numId="22">
    <w:abstractNumId w:val="4"/>
  </w:num>
  <w:num w:numId="23">
    <w:abstractNumId w:val="20"/>
  </w:num>
  <w:num w:numId="24">
    <w:abstractNumId w:val="2"/>
  </w:num>
  <w:num w:numId="25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tNaAMwWfKMsAAAA"/>
  </w:docVars>
  <w:rsids>
    <w:rsidRoot w:val="00AB2EE5"/>
    <w:rsid w:val="0000667C"/>
    <w:rsid w:val="00016024"/>
    <w:rsid w:val="00024E3B"/>
    <w:rsid w:val="0002568D"/>
    <w:rsid w:val="00053037"/>
    <w:rsid w:val="00053139"/>
    <w:rsid w:val="00053EF9"/>
    <w:rsid w:val="00077DB4"/>
    <w:rsid w:val="00083635"/>
    <w:rsid w:val="00085835"/>
    <w:rsid w:val="00091C29"/>
    <w:rsid w:val="0009393D"/>
    <w:rsid w:val="000A240C"/>
    <w:rsid w:val="000A7557"/>
    <w:rsid w:val="000C1945"/>
    <w:rsid w:val="000C48A8"/>
    <w:rsid w:val="001174C3"/>
    <w:rsid w:val="001409F3"/>
    <w:rsid w:val="00143B1A"/>
    <w:rsid w:val="00144BDB"/>
    <w:rsid w:val="00187BB0"/>
    <w:rsid w:val="00196F46"/>
    <w:rsid w:val="00197B5A"/>
    <w:rsid w:val="001A30C8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E58F2"/>
    <w:rsid w:val="003F6F66"/>
    <w:rsid w:val="00410BB4"/>
    <w:rsid w:val="00416246"/>
    <w:rsid w:val="0044491A"/>
    <w:rsid w:val="00446953"/>
    <w:rsid w:val="00453752"/>
    <w:rsid w:val="0047574F"/>
    <w:rsid w:val="004913C4"/>
    <w:rsid w:val="004957D7"/>
    <w:rsid w:val="004A4F3F"/>
    <w:rsid w:val="004A5100"/>
    <w:rsid w:val="004B1678"/>
    <w:rsid w:val="004C5D9F"/>
    <w:rsid w:val="00524B91"/>
    <w:rsid w:val="00595B3F"/>
    <w:rsid w:val="005A1D8B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F4665"/>
    <w:rsid w:val="00705C9A"/>
    <w:rsid w:val="00711019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12F1E"/>
    <w:rsid w:val="00A318DE"/>
    <w:rsid w:val="00A31EBE"/>
    <w:rsid w:val="00A45292"/>
    <w:rsid w:val="00A55414"/>
    <w:rsid w:val="00A739A4"/>
    <w:rsid w:val="00A944C0"/>
    <w:rsid w:val="00AA1023"/>
    <w:rsid w:val="00AB2EE5"/>
    <w:rsid w:val="00AF21F2"/>
    <w:rsid w:val="00AF3D57"/>
    <w:rsid w:val="00AF7A12"/>
    <w:rsid w:val="00B0289D"/>
    <w:rsid w:val="00B259AF"/>
    <w:rsid w:val="00B26EB7"/>
    <w:rsid w:val="00B40C20"/>
    <w:rsid w:val="00B602A2"/>
    <w:rsid w:val="00B631F3"/>
    <w:rsid w:val="00B7354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B12E4"/>
    <w:rsid w:val="00CB71C5"/>
    <w:rsid w:val="00CC4558"/>
    <w:rsid w:val="00D01103"/>
    <w:rsid w:val="00D063E5"/>
    <w:rsid w:val="00D10F1C"/>
    <w:rsid w:val="00D21A16"/>
    <w:rsid w:val="00D3001B"/>
    <w:rsid w:val="00D556CC"/>
    <w:rsid w:val="00D617F0"/>
    <w:rsid w:val="00D7081E"/>
    <w:rsid w:val="00D9252A"/>
    <w:rsid w:val="00D96AB5"/>
    <w:rsid w:val="00D97D46"/>
    <w:rsid w:val="00DA5854"/>
    <w:rsid w:val="00DF36C0"/>
    <w:rsid w:val="00DF41D5"/>
    <w:rsid w:val="00E01470"/>
    <w:rsid w:val="00E430EA"/>
    <w:rsid w:val="00E801CD"/>
    <w:rsid w:val="00E80E09"/>
    <w:rsid w:val="00EB4A92"/>
    <w:rsid w:val="00EC7593"/>
    <w:rsid w:val="00ED24BB"/>
    <w:rsid w:val="00F05310"/>
    <w:rsid w:val="00F277A8"/>
    <w:rsid w:val="00F30369"/>
    <w:rsid w:val="00F4000B"/>
    <w:rsid w:val="00F63BD3"/>
    <w:rsid w:val="00F66F3E"/>
    <w:rsid w:val="00FA257D"/>
    <w:rsid w:val="00FC2EC8"/>
    <w:rsid w:val="00FD414A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DefaultParagraphFont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E1D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0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3793/Objects-and-Classes-More-Exercise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E226DF-0021-4083-AC76-AB3A208E1B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393</TotalTime>
  <Pages>12</Pages>
  <Words>3279</Words>
  <Characters>18695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21931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Bobby</cp:lastModifiedBy>
  <cp:revision>70</cp:revision>
  <cp:lastPrinted>2023-05-04T06:12:00Z</cp:lastPrinted>
  <dcterms:created xsi:type="dcterms:W3CDTF">2018-10-16T08:49:00Z</dcterms:created>
  <dcterms:modified xsi:type="dcterms:W3CDTF">2024-09-05T08:12:00Z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